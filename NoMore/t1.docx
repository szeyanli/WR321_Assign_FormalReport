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D9D" w:rsidRDefault="003571A7">
      <w:pPr>
        <w:rPr>
          <w:rFonts w:hint="eastAsia"/>
          <w:color w:val="595C62" w:themeColor="accent6" w:themeShade="BF"/>
        </w:rPr>
        <w:sectPr w:rsidR="006E2D9D">
          <w:pgSz w:w="12240" w:h="15840"/>
          <w:pgMar w:top="63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595C62" w:themeColor="accent6" w:themeShade="BF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margin">
                  <wp:posOffset>-457200</wp:posOffset>
                </wp:positionH>
                <wp:positionV relativeFrom="margin">
                  <wp:posOffset>1932940</wp:posOffset>
                </wp:positionV>
                <wp:extent cx="7772400" cy="1149350"/>
                <wp:effectExtent l="66675" t="66040" r="66675" b="70485"/>
                <wp:wrapNone/>
                <wp:docPr id="35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1493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lumOff val="0"/>
                            <a:alpha val="42000"/>
                          </a:schemeClr>
                        </a:solidFill>
                        <a:ln w="127000" cmpd="dbl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TitleCoverChar"/>
                                <w:rFonts w:eastAsiaTheme="minorHAnsi"/>
                              </w:rPr>
                              <w:id w:val="1798187652"/>
                              <w:placeholder>
                                <w:docPart w:val="BDFA938FA74F4879BCC7DB97D4CDC5E9"/>
                              </w:placeholder>
                            </w:sdtPr>
                            <w:sdtEndPr>
                              <w:rPr>
                                <w:rStyle w:val="TitleCoverChar"/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sdtEndPr>
                            <w:sdtContent>
                              <w:p w:rsidR="00944A96" w:rsidRDefault="00944A96" w:rsidP="00944A96">
                                <w:pPr>
                                  <w:pStyle w:val="TitleCover"/>
                                  <w:rPr>
                                    <w:rStyle w:val="TitleCoverChar"/>
                                    <w:rFonts w:ascii="Arial" w:eastAsiaTheme="minorHAnsi" w:hAnsi="Arial" w:cs="Arial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944A96">
                                  <w:rPr>
                                    <w:rStyle w:val="TitleCoverChar"/>
                                    <w:rFonts w:ascii="Arial" w:eastAsiaTheme="minorHAnsi" w:hAnsi="Arial" w:cs="Arial"/>
                                    <w:b/>
                                    <w:sz w:val="36"/>
                                    <w:szCs w:val="36"/>
                                  </w:rPr>
                                  <w:t>RECOMMENDATIONS FOR</w:t>
                                </w:r>
                              </w:p>
                              <w:p w:rsidR="006E2D9D" w:rsidRPr="00944A96" w:rsidRDefault="00944A96" w:rsidP="00944A96">
                                <w:pPr>
                                  <w:pStyle w:val="TitleCover"/>
                                </w:pPr>
                                <w:r w:rsidRPr="00944A96">
                                  <w:rPr>
                                    <w:rStyle w:val="TitleCoverChar"/>
                                    <w:rFonts w:ascii="Arial" w:eastAsiaTheme="minorHAnsi" w:hAnsi="Arial" w:cs="Arial"/>
                                    <w:b/>
                                    <w:sz w:val="36"/>
                                    <w:szCs w:val="36"/>
                                  </w:rPr>
                                  <w:t xml:space="preserve">THE “TASTE OF THE WORLD CAMPAIGN” IN OREGON, USA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8" o:spid="_x0000_s1026" style="position:absolute;margin-left:-36pt;margin-top:152.2pt;width:612pt;height:90.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" fillcolor="#852010 [2406]" strokecolor="#59150b [1606]" strokeweight="10pt">
                <v:fill opacity="27499f"/>
                <v:stroke linestyle="thinThin"/>
                <v:shadow color="#868686"/>
                <v:textbox>
                  <w:txbxContent>
                    <w:sdt>
                      <w:sdtPr>
                        <w:rPr>
                          <w:rStyle w:val="TitleCoverChar"/>
                          <w:rFonts w:eastAsiaTheme="minorHAnsi"/>
                        </w:rPr>
                        <w:id w:val="1798187652"/>
                        <w:placeholder>
                          <w:docPart w:val="BDFA938FA74F4879BCC7DB97D4CDC5E9"/>
                        </w:placeholder>
                      </w:sdtPr>
                      <w:sdtEndPr>
                        <w:rPr>
                          <w:rStyle w:val="TitleCoverChar"/>
                          <w:rFonts w:ascii="Arial" w:hAnsi="Arial" w:cs="Arial"/>
                          <w:b/>
                          <w:sz w:val="36"/>
                          <w:szCs w:val="36"/>
                        </w:rPr>
                      </w:sdtEndPr>
                      <w:sdtContent>
                        <w:p w:rsidR="00944A96" w:rsidRDefault="00944A96" w:rsidP="00944A96">
                          <w:pPr>
                            <w:pStyle w:val="TitleCover"/>
                            <w:rPr>
                              <w:rStyle w:val="TitleCoverChar"/>
                              <w:rFonts w:ascii="Arial" w:eastAsiaTheme="minorHAnsi" w:hAnsi="Arial" w:cs="Arial"/>
                              <w:b/>
                              <w:sz w:val="36"/>
                              <w:szCs w:val="36"/>
                            </w:rPr>
                          </w:pPr>
                          <w:r w:rsidRPr="00944A96">
                            <w:rPr>
                              <w:rStyle w:val="TitleCoverChar"/>
                              <w:rFonts w:ascii="Arial" w:eastAsiaTheme="minorHAnsi" w:hAnsi="Arial" w:cs="Arial"/>
                              <w:b/>
                              <w:sz w:val="36"/>
                              <w:szCs w:val="36"/>
                            </w:rPr>
                            <w:t>RECOMMENDATIONS FOR</w:t>
                          </w:r>
                        </w:p>
                        <w:p w:rsidR="006E2D9D" w:rsidRPr="00944A96" w:rsidRDefault="00944A96" w:rsidP="00944A96">
                          <w:pPr>
                            <w:pStyle w:val="TitleCover"/>
                          </w:pPr>
                          <w:r w:rsidRPr="00944A96">
                            <w:rPr>
                              <w:rStyle w:val="TitleCoverChar"/>
                              <w:rFonts w:ascii="Arial" w:eastAsiaTheme="minorHAnsi" w:hAnsi="Arial" w:cs="Arial"/>
                              <w:b/>
                              <w:sz w:val="36"/>
                              <w:szCs w:val="36"/>
                            </w:rPr>
                            <w:t xml:space="preserve">THE “TASTE OF THE WORLD CAMPAIGN” IN OREGON, USA  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color w:val="595C62" w:themeColor="accent6" w:themeShade="BF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86995</wp:posOffset>
                </wp:positionV>
                <wp:extent cx="2782570" cy="1777365"/>
                <wp:effectExtent l="0" t="1270" r="0" b="2540"/>
                <wp:wrapNone/>
                <wp:docPr id="34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2570" cy="177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75000"/>
                                  <a:lumOff val="0"/>
                                  <a:alpha val="10001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2D9D" w:rsidRPr="0068101A" w:rsidRDefault="00944A96" w:rsidP="0068101A">
                            <w:pPr>
                              <w:pStyle w:val="CompanyNam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9B7C34" wp14:editId="6CF8AE8E">
                                  <wp:extent cx="1477498" cy="1181100"/>
                                  <wp:effectExtent l="0" t="0" r="0" b="0"/>
                                  <wp:docPr id="4" name="Picture 4" descr="C:\Users\Melody\Dropbox\WR321\WR321_Assign_FormalReport\McDonald's_Golden_Arche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Melody\Dropbox\WR321\WR321_Assign_FormalReport\McDonald's_Golden_Arche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3588" cy="1193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E2D9D" w:rsidRDefault="006E2D9D">
                            <w:pPr>
                              <w:pStyle w:val="DepartmentName"/>
                            </w:pPr>
                          </w:p>
                        </w:txbxContent>
                      </wps:txbx>
                      <wps:bodyPr rot="0" vert="horz" wrap="square" lIns="182880" tIns="182880" rIns="18288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9" o:spid="_x0000_s1027" style="position:absolute;margin-left:0;margin-top:6.85pt;width:219.1pt;height:139.95pt;z-index:251802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" filled="f" fillcolor="#595c62 [2409]" stroked="f" strokecolor="#adb0b5 [1945]">
                <v:fill opacity="6682f"/>
                <v:textbox inset="14.4pt,14.4pt,14.4pt,7.2pt">
                  <w:txbxContent>
                    <w:p w:rsidR="006E2D9D" w:rsidRPr="0068101A" w:rsidRDefault="00944A96" w:rsidP="0068101A">
                      <w:pPr>
                        <w:pStyle w:val="CompanyNam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9B7C34" wp14:editId="6CF8AE8E">
                            <wp:extent cx="1477498" cy="1181100"/>
                            <wp:effectExtent l="0" t="0" r="0" b="0"/>
                            <wp:docPr id="4" name="Picture 4" descr="C:\Users\Melody\Dropbox\WR321\WR321_Assign_FormalReport\McDonald's_Golden_Arche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Melody\Dropbox\WR321\WR321_Assign_FormalReport\McDonald's_Golden_Arche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3588" cy="1193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E2D9D" w:rsidRDefault="006E2D9D">
                      <w:pPr>
                        <w:pStyle w:val="DepartmentName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color w:val="595C62" w:themeColor="accent6" w:themeShade="BF"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>
                <wp:simplePos x="0" y="0"/>
                <wp:positionH relativeFrom="margin">
                  <wp:posOffset>-457200</wp:posOffset>
                </wp:positionH>
                <wp:positionV relativeFrom="page">
                  <wp:align>bottom</wp:align>
                </wp:positionV>
                <wp:extent cx="9073515" cy="4358640"/>
                <wp:effectExtent l="9525" t="0" r="3810" b="3810"/>
                <wp:wrapNone/>
                <wp:docPr id="33" name="Freeform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73515" cy="4358640"/>
                        </a:xfrm>
                        <a:custGeom>
                          <a:avLst/>
                          <a:gdLst>
                            <a:gd name="T0" fmla="*/ 12229 w 14289"/>
                            <a:gd name="T1" fmla="*/ 1503 h 8625"/>
                            <a:gd name="T2" fmla="*/ 7587 w 14289"/>
                            <a:gd name="T3" fmla="*/ 41 h 8625"/>
                            <a:gd name="T4" fmla="*/ 3138 w 14289"/>
                            <a:gd name="T5" fmla="*/ 1804 h 8625"/>
                            <a:gd name="T6" fmla="*/ 0 w 14289"/>
                            <a:gd name="T7" fmla="*/ 5935 h 8625"/>
                            <a:gd name="T8" fmla="*/ 0 w 14289"/>
                            <a:gd name="T9" fmla="*/ 8625 h 8625"/>
                            <a:gd name="T10" fmla="*/ 12251 w 14289"/>
                            <a:gd name="T11" fmla="*/ 8625 h 8625"/>
                            <a:gd name="T12" fmla="*/ 12229 w 14289"/>
                            <a:gd name="T13" fmla="*/ 1503 h 86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289" h="8625">
                              <a:moveTo>
                                <a:pt x="12229" y="1503"/>
                              </a:moveTo>
                              <a:cubicBezTo>
                                <a:pt x="11198" y="772"/>
                                <a:pt x="9063" y="82"/>
                                <a:pt x="7587" y="41"/>
                              </a:cubicBezTo>
                              <a:cubicBezTo>
                                <a:pt x="6111" y="0"/>
                                <a:pt x="4370" y="872"/>
                                <a:pt x="3138" y="1804"/>
                              </a:cubicBezTo>
                              <a:cubicBezTo>
                                <a:pt x="1906" y="2736"/>
                                <a:pt x="559" y="4837"/>
                                <a:pt x="0" y="5935"/>
                              </a:cubicBezTo>
                              <a:cubicBezTo>
                                <a:pt x="0" y="7280"/>
                                <a:pt x="0" y="8625"/>
                                <a:pt x="0" y="8625"/>
                              </a:cubicBezTo>
                              <a:lnTo>
                                <a:pt x="12251" y="8625"/>
                              </a:lnTo>
                              <a:cubicBezTo>
                                <a:pt x="14289" y="7438"/>
                                <a:pt x="12229" y="2862"/>
                                <a:pt x="12229" y="1503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20000"/>
                                <a:lumOff val="80000"/>
                                <a:gamma/>
                                <a:tint val="0"/>
                                <a:invGamma/>
                                <a:alpha val="7001"/>
                              </a:schemeClr>
                            </a:gs>
                            <a:gs pos="100000">
                              <a:schemeClr val="accent4">
                                <a:lumMod val="20000"/>
                                <a:lumOff val="80000"/>
                                <a:alpha val="11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22" o:spid="_x0000_s1026" style="position:absolute;margin-left:-36pt;margin-top:0;width:714.45pt;height:343.2pt;z-index:-25138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0;mso-height-percent:0;mso-width-relative:page;mso-height-relative:page;v-text-anchor:top" coordsize="14289,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" path="m12229,1503c11198,772,9063,82,7587,41,6111,,4370,872,3138,1804,1906,2736,559,4837,,5935,,7280,,8625,,8625r12251,c14289,7438,12229,2862,12229,1503xe" fillcolor="#fdf5d5 [663]" stroked="f" strokecolor="black [3213]" strokeweight=".25pt">
                <v:fill opacity="4588f" color2="#fdf5d5 [663]" o:opacity2="7208f" rotate="t" focus="100%" type="gradient"/>
                <v:path arrowok="t" o:connecttype="custom" o:connectlocs="7765415,759540;4817745,20719;1992630,911651;0,2999250;0,4358640;7779385,4358640;7765415,759540" o:connectangles="0,0,0,0,0,0,0"/>
                <w10:wrap anchorx="margin" anchory="page"/>
              </v:shape>
            </w:pict>
          </mc:Fallback>
        </mc:AlternateContent>
      </w:r>
      <w:r>
        <w:rPr>
          <w:noProof/>
          <w:color w:val="595C62" w:themeColor="accent6" w:themeShade="BF"/>
        </w:rPr>
        <mc:AlternateContent>
          <mc:Choice Requires="wps">
            <w:drawing>
              <wp:anchor distT="0" distB="0" distL="114300" distR="114300" simplePos="0" relativeHeight="251799551" behindDoc="1" locked="0" layoutInCell="1" allowOverlap="1">
                <wp:simplePos x="0" y="0"/>
                <wp:positionH relativeFrom="margin">
                  <wp:posOffset>-12700</wp:posOffset>
                </wp:positionH>
                <wp:positionV relativeFrom="paragraph">
                  <wp:posOffset>49530</wp:posOffset>
                </wp:positionV>
                <wp:extent cx="6885305" cy="9010650"/>
                <wp:effectExtent l="6350" t="1905" r="4445" b="7620"/>
                <wp:wrapNone/>
                <wp:docPr id="32" name="Rectangle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6885305" cy="9010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9150B">
                                <a:alpha val="55000"/>
                              </a:srgbClr>
                            </a:gs>
                            <a:gs pos="100000">
                              <a:schemeClr val="accent3">
                                <a:lumMod val="75000"/>
                                <a:lumOff val="0"/>
                                <a:alpha val="50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4" o:spid="_x0000_s1026" style="position:absolute;margin-left:-1pt;margin-top:3.9pt;width:542.15pt;height:709.5pt;flip:x y;z-index:-25151692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" fillcolor="#59150b" stroked="f">
                <v:fill opacity="36044f" color2="#852010 [2406]" o:opacity2="33422f" rotate="t" focus="100%" type="gradient"/>
                <w10:wrap anchorx="margin"/>
              </v:rect>
            </w:pict>
          </mc:Fallback>
        </mc:AlternateContent>
      </w:r>
      <w:r>
        <w:rPr>
          <w:noProof/>
          <w:color w:val="595C62" w:themeColor="accent6" w:themeShade="BF"/>
        </w:rPr>
        <mc:AlternateContent>
          <mc:Choice Requires="wpg">
            <w:drawing>
              <wp:anchor distT="0" distB="0" distL="114300" distR="114300" simplePos="0" relativeHeight="251929600" behindDoc="1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3653155</wp:posOffset>
                </wp:positionV>
                <wp:extent cx="6386195" cy="2861945"/>
                <wp:effectExtent l="5080" t="5080" r="0" b="0"/>
                <wp:wrapNone/>
                <wp:docPr id="28" name="Group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6195" cy="2861945"/>
                          <a:chOff x="6445" y="690"/>
                          <a:chExt cx="7772" cy="4021"/>
                        </a:xfrm>
                      </wpg:grpSpPr>
                      <wps:wsp>
                        <wps:cNvPr id="29" name="Freeform 819"/>
                        <wps:cNvSpPr>
                          <a:spLocks/>
                        </wps:cNvSpPr>
                        <wps:spPr bwMode="auto">
                          <a:xfrm>
                            <a:off x="7365" y="690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820"/>
                        <wps:cNvSpPr>
                          <a:spLocks/>
                        </wps:cNvSpPr>
                        <wps:spPr bwMode="auto">
                          <a:xfrm>
                            <a:off x="7365" y="691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  <a:alpha val="39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821"/>
                        <wps:cNvSpPr>
                          <a:spLocks/>
                        </wps:cNvSpPr>
                        <wps:spPr bwMode="auto">
                          <a:xfrm>
                            <a:off x="6445" y="944"/>
                            <a:ext cx="7772" cy="3767"/>
                          </a:xfrm>
                          <a:custGeom>
                            <a:avLst/>
                            <a:gdLst>
                              <a:gd name="T0" fmla="*/ 1647 w 1647"/>
                              <a:gd name="T1" fmla="*/ 611 h 798"/>
                              <a:gd name="T2" fmla="*/ 0 w 1647"/>
                              <a:gd name="T3" fmla="*/ 798 h 798"/>
                              <a:gd name="T4" fmla="*/ 1647 w 1647"/>
                              <a:gd name="T5" fmla="*/ 524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47" h="798">
                                <a:moveTo>
                                  <a:pt x="1647" y="611"/>
                                </a:moveTo>
                                <a:cubicBezTo>
                                  <a:pt x="635" y="94"/>
                                  <a:pt x="24" y="741"/>
                                  <a:pt x="0" y="798"/>
                                </a:cubicBezTo>
                                <a:cubicBezTo>
                                  <a:pt x="0" y="798"/>
                                  <a:pt x="511" y="0"/>
                                  <a:pt x="1647" y="524"/>
                                </a:cubicBezTo>
                              </a:path>
                            </a:pathLst>
                          </a:custGeom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8" o:spid="_x0000_s1026" style="position:absolute;margin-left:73.15pt;margin-top:287.65pt;width:502.85pt;height:225.35pt;z-index:-251386880" coordorigin="6445,690" coordsize="7772,4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">
                <v:shape id="Freeform 819" o:spid="_x0000_s1027" style="position:absolute;left:7365;top:690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bTAsIA&#10;AADbAAAADwAAAGRycy9kb3ducmV2LnhtbESP3WrCQBCF7wu+wzJC7+pGKVKjq4hFacFe+PMAQ2bM&#10;BrOzIbs16dt3BcHLw5nznTmLVe9qdeM2VF4MjEcZKJbCUyWlgfNp+/YBKkQUwtoLG/jjAKvl4GWB&#10;OflODnw7xlIliIQcDdgYm1zrUFh2GEa+YUnexbcOY5JtqanFLsFdrSdZNtUOK0kNFhveWC6ux1+X&#10;3ji/V9+7tdUd/XicFp9E+xMZ8zrs13NQkfv4PH6kv8jAZAb3LQkAe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ZtMCwgAAANsAAAAPAAAAAAAAAAAAAAAAAJgCAABkcnMvZG93&#10;bnJldi54bWxQSwUGAAAAAAQABAD1AAAAhwMAAAAA&#10;" path="m1452,585c505,90,23,710,,764,,764,388,,1452,502e" fillcolor="#f5cd2d [3207]" stroked="f">
                  <v:path arrowok="t" o:connecttype="custom" o:connectlocs="6852,2761;0,3606;6852,2369" o:connectangles="0,0,0"/>
                </v:shape>
                <v:shape id="Freeform 820" o:spid="_x0000_s1028" style="position:absolute;left:7365;top:691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geQ78A&#10;AADbAAAADwAAAGRycy9kb3ducmV2LnhtbERPTYvCMBC9C/sfwizsTdNdQaUaZREWrXqxevE2NGNT&#10;bCalibX7781B8Ph434tVb2vRUesrxwq+RwkI4sLpiksF59PfcAbCB2SNtWNS8E8eVsuPwQJT7R58&#10;pC4PpYgh7FNUYEJoUil9YciiH7mGOHJX11oMEbal1C0+Yrit5U+STKTFimODwYbWhopbfrcK8t0h&#10;qy7I2d6sN9Sdths9zVipr8/+dw4iUB/e4pd7qxWM4/r4Jf4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WB5DvwAAANsAAAAPAAAAAAAAAAAAAAAAAJgCAABkcnMvZG93bnJl&#10;di54bWxQSwUGAAAAAAQABAD1AAAAhAMAAAAA&#10;" path="m1452,585c505,90,23,710,,764,,764,388,,1452,502e" fillcolor="#b32c16 [3206]" stroked="f">
                  <v:fill opacity="26214f"/>
                  <v:path arrowok="t" o:connecttype="custom" o:connectlocs="6852,2761;0,3606;6852,2369" o:connectangles="0,0,0"/>
                </v:shape>
                <v:shape id="Freeform 821" o:spid="_x0000_s1029" style="position:absolute;left:6445;top:944;width:7772;height:3767;visibility:visible;mso-wrap-style:square;v-text-anchor:top" coordsize="1647,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uk8IA&#10;AADbAAAADwAAAGRycy9kb3ducmV2LnhtbESPT4vCMBTE7wt+h/AEb2uqgizVKCIqXmTxD+Lx0by0&#10;xealNlHrt98Iwh6HmfkNM523thIPanzpWMGgn4AgzpwuOVdwOq6/f0D4gKyxckwKXuRhPut8TTHV&#10;7sl7ehxCLiKEfYoKihDqVEqfFWTR911NHD3jGoshyiaXusFnhNtKDpNkLC2WHBcKrGlZUHY93G2k&#10;mF++7fzK1GtjNpfE2dP5vlGq120XExCB2vAf/rS3WsFoAO8v8QfI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xW6TwgAAANsAAAAPAAAAAAAAAAAAAAAAAJgCAABkcnMvZG93&#10;bnJldi54bWxQSwUGAAAAAAQABAD1AAAAhwMAAAAA&#10;" path="m1647,611c635,94,24,741,,798,,798,511,,1647,524e" fillcolor="#ffe535 [2414]" stroked="f">
                  <v:path arrowok="t" o:connecttype="custom" o:connectlocs="7772,2884;0,3767;7772,2474" o:connectangles="0,0,0"/>
                </v:shape>
              </v:group>
            </w:pict>
          </mc:Fallback>
        </mc:AlternateContent>
      </w:r>
      <w:r>
        <w:rPr>
          <w:noProof/>
          <w:color w:val="595C62" w:themeColor="accent6" w:themeShade="BF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margin">
                  <wp:posOffset>290830</wp:posOffset>
                </wp:positionH>
                <wp:positionV relativeFrom="paragraph">
                  <wp:posOffset>7623810</wp:posOffset>
                </wp:positionV>
                <wp:extent cx="6276975" cy="1205865"/>
                <wp:effectExtent l="0" t="3810" r="4445" b="0"/>
                <wp:wrapNone/>
                <wp:docPr id="27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1205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75000"/>
                                  <a:lumOff val="0"/>
                                  <a:alpha val="10001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EmployeeNameChar"/>
                                <w:caps/>
                              </w:rPr>
                              <w:id w:val="1383437668"/>
                              <w:placeholder>
                                <w:docPart w:val="ED56B1FCF5F042D8B23A139BEFC87447"/>
                              </w:placeholder>
                            </w:sdtPr>
                            <w:sdtEndPr>
                              <w:rPr>
                                <w:rStyle w:val="EmployeeNameChar"/>
                              </w:rPr>
                            </w:sdtEndPr>
                            <w:sdtContent>
                              <w:p w:rsidR="006E2D9D" w:rsidRDefault="00944A96">
                                <w:pPr>
                                  <w:pStyle w:val="EmployeeName"/>
                                </w:pPr>
                                <w:r>
                                  <w:rPr>
                                    <w:rStyle w:val="EmployeeNameChar"/>
                                    <w:rFonts w:hint="eastAsia"/>
                                    <w:caps/>
                                  </w:rPr>
                                  <w:t>SzeYan Li, Manager</w:t>
                                </w:r>
                              </w:p>
                            </w:sdtContent>
                          </w:sdt>
                          <w:p w:rsidR="006E2D9D" w:rsidRDefault="00944A96">
                            <w:pPr>
                              <w:pStyle w:val="Dat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DateChar"/>
                                <w:rFonts w:hint="eastAsia"/>
                              </w:rPr>
                              <w:t>November 15, 2013</w:t>
                            </w:r>
                          </w:p>
                        </w:txbxContent>
                      </wps:txbx>
                      <wps:bodyPr rot="0" vert="horz" wrap="square" lIns="182880" tIns="182880" rIns="182880" bIns="9144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0" o:spid="_x0000_s1028" style="position:absolute;margin-left:22.9pt;margin-top:600.3pt;width:494.25pt;height:94.9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" filled="f" fillcolor="#595c62 [2409]" stroked="f" strokecolor="#adb0b5 [1945]">
                <v:fill opacity="6682f"/>
                <v:textbox style="mso-fit-shape-to-text:t" inset="14.4pt,14.4pt,14.4pt,7.2pt">
                  <w:txbxContent>
                    <w:sdt>
                      <w:sdtPr>
                        <w:rPr>
                          <w:rStyle w:val="EmployeeNameChar"/>
                          <w:caps/>
                        </w:rPr>
                        <w:id w:val="1383437668"/>
                        <w:placeholder>
                          <w:docPart w:val="ED56B1FCF5F042D8B23A139BEFC87447"/>
                        </w:placeholder>
                      </w:sdtPr>
                      <w:sdtEndPr>
                        <w:rPr>
                          <w:rStyle w:val="EmployeeNameChar"/>
                        </w:rPr>
                      </w:sdtEndPr>
                      <w:sdtContent>
                        <w:p w:rsidR="006E2D9D" w:rsidRDefault="00944A96">
                          <w:pPr>
                            <w:pStyle w:val="EmployeeName"/>
                          </w:pPr>
                          <w:r>
                            <w:rPr>
                              <w:rStyle w:val="EmployeeNameChar"/>
                              <w:rFonts w:hint="eastAsia"/>
                              <w:caps/>
                            </w:rPr>
                            <w:t>SzeYan Li, Manager</w:t>
                          </w:r>
                        </w:p>
                      </w:sdtContent>
                    </w:sdt>
                    <w:p w:rsidR="006E2D9D" w:rsidRDefault="00944A96">
                      <w:pPr>
                        <w:pStyle w:val="Date"/>
                        <w:rPr>
                          <w:rFonts w:hint="eastAsia"/>
                        </w:rPr>
                      </w:pPr>
                      <w:r>
                        <w:rPr>
                          <w:rStyle w:val="DateChar"/>
                          <w:rFonts w:hint="eastAsia"/>
                        </w:rPr>
                        <w:t>November 15, 2013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595C62" w:themeColor="accent6" w:themeShade="BF"/>
        </w:rPr>
        <mc:AlternateContent>
          <mc:Choice Requires="wps">
            <w:drawing>
              <wp:anchor distT="0" distB="0" distL="114300" distR="114300" simplePos="0" relativeHeight="251798527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7772400" cy="10058400"/>
                <wp:effectExtent l="0" t="0" r="0" b="0"/>
                <wp:wrapNone/>
                <wp:docPr id="26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3">
                                <a:lumMod val="50000"/>
                                <a:lumOff val="0"/>
                                <a:gamma/>
                                <a:shade val="78431"/>
                                <a:invGamma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5" o:spid="_x0000_s1026" style="position:absolute;margin-left:0;margin-top:0;width:612pt;height:11in;z-index:-25151795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" fillcolor="#59150b [1606]" stroked="f" strokecolor="black [3213]" strokeweight=".25pt">
                <v:fill color2="#59150b [1606]" rotate="t" focus="100%" type="gradient"/>
                <w10:wrap anchorx="page" anchory="page"/>
              </v:rect>
            </w:pict>
          </mc:Fallback>
        </mc:AlternateContent>
      </w:r>
    </w:p>
    <w:p w:rsidR="006E2D9D" w:rsidRDefault="006E2D9D">
      <w:pPr>
        <w:rPr>
          <w:rFonts w:hint="eastAsia"/>
          <w:color w:val="595C62" w:themeColor="accent6" w:themeShade="BF"/>
        </w:rPr>
        <w:sectPr w:rsidR="006E2D9D" w:rsidSect="003571A7">
          <w:pgSz w:w="12240" w:h="15840"/>
          <w:pgMar w:top="0" w:right="0" w:bottom="1440" w:left="1890" w:header="720" w:footer="720" w:gutter="0"/>
          <w:cols w:space="720"/>
          <w:noEndnote/>
          <w:docGrid w:linePitch="299"/>
        </w:sectPr>
      </w:pPr>
      <w:bookmarkStart w:id="0" w:name="_GoBack"/>
      <w:bookmarkEnd w:id="0"/>
    </w:p>
    <w:p w:rsidR="006E2D9D" w:rsidRDefault="003571A7">
      <w:pPr>
        <w:rPr>
          <w:rFonts w:hint="eastAsia"/>
          <w:color w:val="595C62" w:themeColor="accent6" w:themeShade="BF"/>
        </w:rPr>
      </w:pPr>
      <w:r>
        <w:rPr>
          <w:noProof/>
          <w:color w:val="595C62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79424" behindDoc="0" locked="0" layoutInCell="0" allowOverlap="1">
                <wp:simplePos x="0" y="0"/>
                <wp:positionH relativeFrom="page">
                  <wp:posOffset>1905</wp:posOffset>
                </wp:positionH>
                <wp:positionV relativeFrom="page">
                  <wp:posOffset>2154555</wp:posOffset>
                </wp:positionV>
                <wp:extent cx="6101080" cy="5840095"/>
                <wp:effectExtent l="1905" t="1905" r="2540" b="0"/>
                <wp:wrapNone/>
                <wp:docPr id="25" name="Text Box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584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2D9D" w:rsidRDefault="00C337BE">
                            <w:pPr>
                              <w:pStyle w:val="Intro"/>
                            </w:pPr>
                            <w:r>
                              <w:t>IN THIS SECTION:</w:t>
                            </w:r>
                          </w:p>
                          <w:sdt>
                            <w:sdtPr>
                              <w:rPr>
                                <w:rStyle w:val="ListParagraphChar"/>
                              </w:rPr>
                              <w:id w:val="9210735"/>
                              <w:placeholder>
                                <w:docPart w:val="7019645232EA41E88707AC23AFE0B592"/>
                              </w:placeholder>
                            </w:sdtPr>
                            <w:sdtEndPr>
                              <w:rPr>
                                <w:rStyle w:val="ListParagraphChar"/>
                              </w:rPr>
                            </w:sdtEndPr>
                            <w:sdtContent>
                              <w:p w:rsidR="006E2D9D" w:rsidRDefault="00C337BE">
                                <w:pPr>
                                  <w:pStyle w:val="ListParagraph"/>
                                </w:pPr>
                                <w:r>
                                  <w:rPr>
                                    <w:rStyle w:val="ListParagraphChar"/>
                                  </w:rPr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Style w:val="ListParagraphChar"/>
                              </w:rPr>
                              <w:id w:val="9210736"/>
                              <w:placeholder>
                                <w:docPart w:val="7019645232EA41E88707AC23AFE0B592"/>
                              </w:placeholder>
                            </w:sdtPr>
                            <w:sdtEndPr>
                              <w:rPr>
                                <w:rStyle w:val="ListParagraphChar"/>
                              </w:rPr>
                            </w:sdtEndPr>
                            <w:sdtContent>
                              <w:p w:rsidR="006E2D9D" w:rsidRDefault="00C337BE">
                                <w:pPr>
                                  <w:pStyle w:val="ListParagraph"/>
                                </w:pPr>
                                <w:r>
                                  <w:rPr>
                                    <w:rStyle w:val="ListParagraphChar"/>
                                  </w:rPr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Style w:val="ListParagraphChar"/>
                              </w:rPr>
                              <w:id w:val="9210737"/>
                              <w:placeholder>
                                <w:docPart w:val="7019645232EA41E88707AC23AFE0B592"/>
                              </w:placeholder>
                            </w:sdtPr>
                            <w:sdtEndPr>
                              <w:rPr>
                                <w:rStyle w:val="ListParagraphChar"/>
                              </w:rPr>
                            </w:sdtEndPr>
                            <w:sdtContent>
                              <w:p w:rsidR="006E2D9D" w:rsidRDefault="00C337BE">
                                <w:pPr>
                                  <w:pStyle w:val="ListParagraph"/>
                                </w:pPr>
                                <w:r>
                                  <w:rPr>
                                    <w:rStyle w:val="ListParagraphChar"/>
                                  </w:rPr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Style w:val="ListParagraphChar"/>
                              </w:rPr>
                              <w:id w:val="9210738"/>
                              <w:placeholder>
                                <w:docPart w:val="7019645232EA41E88707AC23AFE0B592"/>
                              </w:placeholder>
                            </w:sdtPr>
                            <w:sdtEndPr>
                              <w:rPr>
                                <w:rStyle w:val="ListParagraphChar"/>
                              </w:rPr>
                            </w:sdtEndPr>
                            <w:sdtContent>
                              <w:p w:rsidR="006E2D9D" w:rsidRDefault="00C337BE">
                                <w:pPr>
                                  <w:pStyle w:val="ListParagraph"/>
                                </w:pPr>
                                <w:r>
                                  <w:rPr>
                                    <w:rStyle w:val="ListParagraphChar"/>
                                  </w:rPr>
                                  <w:t>List your contents here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0" o:spid="_x0000_s1029" type="#_x0000_t202" style="position:absolute;margin-left:.15pt;margin-top:169.65pt;width:480.4pt;height:459.8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" o:allowincell="f" filled="f" fillcolor="#f2f2f2 [3052]" stroked="f">
                <v:textbox>
                  <w:txbxContent>
                    <w:p w:rsidR="006E2D9D" w:rsidRDefault="00C337BE">
                      <w:pPr>
                        <w:pStyle w:val="Intro"/>
                      </w:pPr>
                      <w:r>
                        <w:t>IN THIS SECTION:</w:t>
                      </w:r>
                    </w:p>
                    <w:sdt>
                      <w:sdtPr>
                        <w:rPr>
                          <w:rStyle w:val="ListParagraphChar"/>
                        </w:rPr>
                        <w:id w:val="9210735"/>
                        <w:placeholder>
                          <w:docPart w:val="7019645232EA41E88707AC23AFE0B592"/>
                        </w:placeholder>
                      </w:sdtPr>
                      <w:sdtEndPr>
                        <w:rPr>
                          <w:rStyle w:val="ListParagraphChar"/>
                        </w:rPr>
                      </w:sdtEndPr>
                      <w:sdtContent>
                        <w:p w:rsidR="006E2D9D" w:rsidRDefault="00C337BE">
                          <w:pPr>
                            <w:pStyle w:val="ListParagraph"/>
                          </w:pPr>
                          <w:r>
                            <w:rPr>
                              <w:rStyle w:val="ListParagraphChar"/>
                            </w:rPr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rPr>
                          <w:rStyle w:val="ListParagraphChar"/>
                        </w:rPr>
                        <w:id w:val="9210736"/>
                        <w:placeholder>
                          <w:docPart w:val="7019645232EA41E88707AC23AFE0B592"/>
                        </w:placeholder>
                      </w:sdtPr>
                      <w:sdtEndPr>
                        <w:rPr>
                          <w:rStyle w:val="ListParagraphChar"/>
                        </w:rPr>
                      </w:sdtEndPr>
                      <w:sdtContent>
                        <w:p w:rsidR="006E2D9D" w:rsidRDefault="00C337BE">
                          <w:pPr>
                            <w:pStyle w:val="ListParagraph"/>
                          </w:pPr>
                          <w:r>
                            <w:rPr>
                              <w:rStyle w:val="ListParagraphChar"/>
                            </w:rPr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rPr>
                          <w:rStyle w:val="ListParagraphChar"/>
                        </w:rPr>
                        <w:id w:val="9210737"/>
                        <w:placeholder>
                          <w:docPart w:val="7019645232EA41E88707AC23AFE0B592"/>
                        </w:placeholder>
                      </w:sdtPr>
                      <w:sdtEndPr>
                        <w:rPr>
                          <w:rStyle w:val="ListParagraphChar"/>
                        </w:rPr>
                      </w:sdtEndPr>
                      <w:sdtContent>
                        <w:p w:rsidR="006E2D9D" w:rsidRDefault="00C337BE">
                          <w:pPr>
                            <w:pStyle w:val="ListParagraph"/>
                          </w:pPr>
                          <w:r>
                            <w:rPr>
                              <w:rStyle w:val="ListParagraphChar"/>
                            </w:rPr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rPr>
                          <w:rStyle w:val="ListParagraphChar"/>
                        </w:rPr>
                        <w:id w:val="9210738"/>
                        <w:placeholder>
                          <w:docPart w:val="7019645232EA41E88707AC23AFE0B592"/>
                        </w:placeholder>
                      </w:sdtPr>
                      <w:sdtEndPr>
                        <w:rPr>
                          <w:rStyle w:val="ListParagraphChar"/>
                        </w:rPr>
                      </w:sdtEndPr>
                      <w:sdtContent>
                        <w:p w:rsidR="006E2D9D" w:rsidRDefault="00C337BE">
                          <w:pPr>
                            <w:pStyle w:val="ListParagraph"/>
                          </w:pPr>
                          <w:r>
                            <w:rPr>
                              <w:rStyle w:val="ListParagraphChar"/>
                            </w:rPr>
                            <w:t>List your contents here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color w:val="595C62" w:themeColor="accent6" w:themeShade="BF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>
                <wp:simplePos x="0" y="0"/>
                <wp:positionH relativeFrom="margin">
                  <wp:posOffset>-104775</wp:posOffset>
                </wp:positionH>
                <wp:positionV relativeFrom="margin">
                  <wp:posOffset>57150</wp:posOffset>
                </wp:positionV>
                <wp:extent cx="3255645" cy="612775"/>
                <wp:effectExtent l="19050" t="19050" r="20955" b="25400"/>
                <wp:wrapNone/>
                <wp:docPr id="24" name="Rectangl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5645" cy="6127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 w="38100" cmpd="sng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TitleChar"/>
                                <w:rFonts w:eastAsiaTheme="minorHAnsi" w:cstheme="minorBidi"/>
                              </w:rPr>
                              <w:id w:val="9210733"/>
                              <w:placeholder>
                                <w:docPart w:val="ED2B88A005274C52B09B57C17B04FE16"/>
                              </w:placeholder>
                            </w:sdtPr>
                            <w:sdtEndPr>
                              <w:rPr>
                                <w:rStyle w:val="TitleChar"/>
                                <w:color w:val="F5CD2D" w:themeColor="accent4"/>
                              </w:rPr>
                            </w:sdtEndPr>
                            <w:sdtContent>
                              <w:p w:rsidR="006E2D9D" w:rsidRPr="003571A7" w:rsidRDefault="00C337BE">
                                <w:pPr>
                                  <w:pStyle w:val="Title"/>
                                  <w:rPr>
                                    <w:color w:val="F5CD2D" w:themeColor="accent4"/>
                                  </w:rPr>
                                </w:pPr>
                                <w:r w:rsidRPr="003571A7">
                                  <w:rPr>
                                    <w:rStyle w:val="TitleChar"/>
                                    <w:rFonts w:eastAsiaTheme="minorHAnsi" w:cstheme="minorBidi"/>
                                    <w:color w:val="F5CD2D" w:themeColor="accent4"/>
                                  </w:rPr>
                                  <w:t>Business Report Notebook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3" o:spid="_x0000_s1030" style="position:absolute;margin-left:-8.25pt;margin-top:4.5pt;width:256.35pt;height:48.25pt;z-index:-25144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" fillcolor="#852010 [2406]" strokecolor="#852010 [2406]" strokeweight="3pt">
                <v:textbox style="mso-fit-shape-to-text:t" inset=",0,,0">
                  <w:txbxContent>
                    <w:sdt>
                      <w:sdtPr>
                        <w:rPr>
                          <w:rStyle w:val="TitleChar"/>
                          <w:rFonts w:eastAsiaTheme="minorHAnsi" w:cstheme="minorBidi"/>
                        </w:rPr>
                        <w:id w:val="9210733"/>
                        <w:placeholder>
                          <w:docPart w:val="ED2B88A005274C52B09B57C17B04FE16"/>
                        </w:placeholder>
                      </w:sdtPr>
                      <w:sdtEndPr>
                        <w:rPr>
                          <w:rStyle w:val="TitleChar"/>
                          <w:color w:val="F5CD2D" w:themeColor="accent4"/>
                        </w:rPr>
                      </w:sdtEndPr>
                      <w:sdtContent>
                        <w:p w:rsidR="006E2D9D" w:rsidRPr="003571A7" w:rsidRDefault="00C337BE">
                          <w:pPr>
                            <w:pStyle w:val="Title"/>
                            <w:rPr>
                              <w:color w:val="F5CD2D" w:themeColor="accent4"/>
                            </w:rPr>
                          </w:pPr>
                          <w:r w:rsidRPr="003571A7">
                            <w:rPr>
                              <w:rStyle w:val="TitleChar"/>
                              <w:rFonts w:eastAsiaTheme="minorHAnsi" w:cstheme="minorBidi"/>
                              <w:color w:val="F5CD2D" w:themeColor="accent4"/>
                            </w:rPr>
                            <w:t>Business Report Notebook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</w:p>
    <w:sectPr w:rsidR="006E2D9D" w:rsidSect="006E2D9D">
      <w:pgSz w:w="12240" w:h="15840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883" w:rsidRDefault="00C65883">
      <w:pPr>
        <w:spacing w:after="0" w:line="240" w:lineRule="auto"/>
      </w:pPr>
      <w:r>
        <w:separator/>
      </w:r>
    </w:p>
  </w:endnote>
  <w:endnote w:type="continuationSeparator" w:id="0">
    <w:p w:rsidR="00C65883" w:rsidRDefault="00C6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883" w:rsidRDefault="00C65883">
      <w:pPr>
        <w:spacing w:after="0" w:line="240" w:lineRule="auto"/>
      </w:pPr>
      <w:r>
        <w:separator/>
      </w:r>
    </w:p>
  </w:footnote>
  <w:footnote w:type="continuationSeparator" w:id="0">
    <w:p w:rsidR="00C65883" w:rsidRDefault="00C65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CFC38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7909C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21F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BC0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AC0D2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527E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B5AC0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3C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3868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2C81B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5B2584"/>
    <w:multiLevelType w:val="hybridMultilevel"/>
    <w:tmpl w:val="BF6C3F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9942B2B"/>
    <w:multiLevelType w:val="hybridMultilevel"/>
    <w:tmpl w:val="7818AAD0"/>
    <w:lvl w:ilvl="0" w:tplc="3FE46A68">
      <w:start w:val="1"/>
      <w:numFmt w:val="bullet"/>
      <w:pStyle w:val="ListParagraph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9CE49EE"/>
    <w:multiLevelType w:val="hybridMultilevel"/>
    <w:tmpl w:val="E56601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E0D2FEA"/>
    <w:multiLevelType w:val="hybridMultilevel"/>
    <w:tmpl w:val="BC884D8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B956929"/>
    <w:multiLevelType w:val="hybridMultilevel"/>
    <w:tmpl w:val="42C01F3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3"/>
  </w:num>
  <w:num w:numId="5">
    <w:abstractNumId w:val="1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A96"/>
    <w:rsid w:val="0009556E"/>
    <w:rsid w:val="00254072"/>
    <w:rsid w:val="003571A7"/>
    <w:rsid w:val="0068101A"/>
    <w:rsid w:val="00697B63"/>
    <w:rsid w:val="006E2D9D"/>
    <w:rsid w:val="00944A96"/>
    <w:rsid w:val="00966B18"/>
    <w:rsid w:val="00B632DB"/>
    <w:rsid w:val="00C337BE"/>
    <w:rsid w:val="00C6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0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Date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6E2D9D"/>
    <w:pPr>
      <w:jc w:val="center"/>
      <w:outlineLvl w:val="0"/>
    </w:pPr>
    <w:rPr>
      <w:rFonts w:asciiTheme="majorHAnsi" w:hAnsiTheme="majorHAnsi"/>
      <w:caps/>
      <w:color w:val="F8CEC7" w:themeColor="accent3" w:themeTint="33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E2D9D"/>
    <w:pPr>
      <w:jc w:val="center"/>
      <w:outlineLvl w:val="1"/>
    </w:pPr>
    <w:rPr>
      <w:rFonts w:asciiTheme="majorHAnsi" w:hAnsiTheme="majorHAnsi"/>
      <w:color w:val="F8CEC7" w:themeColor="accent3" w:themeTint="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E2D9D"/>
    <w:pPr>
      <w:spacing w:before="200"/>
      <w:ind w:left="1440"/>
      <w:jc w:val="right"/>
      <w:outlineLvl w:val="2"/>
    </w:pPr>
    <w:rPr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E2D9D"/>
    <w:pPr>
      <w:spacing w:after="400" w:line="240" w:lineRule="auto"/>
      <w:ind w:left="1440"/>
      <w:outlineLvl w:val="3"/>
    </w:pPr>
    <w:rPr>
      <w:color w:val="595C62" w:themeColor="accent6" w:themeShade="BF"/>
      <w:sz w:val="32"/>
      <w:lang w:bidi="hi-IN"/>
    </w:rPr>
  </w:style>
  <w:style w:type="paragraph" w:styleId="Heading6">
    <w:name w:val="heading 6"/>
    <w:basedOn w:val="Normal"/>
    <w:next w:val="Normal"/>
    <w:link w:val="Heading6Char"/>
    <w:unhideWhenUsed/>
    <w:rsid w:val="006E2D9D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4751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D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2D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Cover">
    <w:name w:val="Title Cover"/>
    <w:basedOn w:val="Title"/>
    <w:link w:val="TitleCoverChar"/>
    <w:autoRedefine/>
    <w:qFormat/>
    <w:rsid w:val="00944A96"/>
    <w:pPr>
      <w:spacing w:line="240" w:lineRule="auto"/>
      <w:jc w:val="center"/>
    </w:pPr>
    <w:rPr>
      <w:rFonts w:asciiTheme="majorHAnsi" w:hAnsiTheme="majorHAnsi"/>
      <w:b/>
      <w:color w:val="F5CD2D" w:themeColor="accent4"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sid w:val="006E2D9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E2D9D"/>
    <w:rPr>
      <w:rFonts w:asciiTheme="majorHAnsi" w:hAnsiTheme="majorHAnsi"/>
      <w:color w:val="F8CEC7" w:themeColor="accent3" w:themeTint="3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2D9D"/>
    <w:rPr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E2D9D"/>
    <w:rPr>
      <w:color w:val="595C62" w:themeColor="accent6" w:themeShade="BF"/>
      <w:sz w:val="32"/>
      <w:lang w:bidi="hi-IN"/>
    </w:rPr>
  </w:style>
  <w:style w:type="character" w:customStyle="1" w:styleId="Heading6Char">
    <w:name w:val="Heading 6 Char"/>
    <w:basedOn w:val="DefaultParagraphFont"/>
    <w:link w:val="Heading6"/>
    <w:rsid w:val="006E2D9D"/>
    <w:rPr>
      <w:rFonts w:ascii="Times New Roman" w:eastAsia="Times New Roman" w:hAnsi="Times New Roman" w:cs="Times New Roman"/>
      <w:color w:val="414751" w:themeColor="text2" w:themeShade="BF"/>
      <w:sz w:val="60"/>
    </w:rPr>
  </w:style>
  <w:style w:type="paragraph" w:customStyle="1" w:styleId="TabName">
    <w:name w:val="Tab Name"/>
    <w:basedOn w:val="Normal"/>
    <w:rsid w:val="006E2D9D"/>
    <w:pPr>
      <w:spacing w:after="0" w:line="240" w:lineRule="auto"/>
      <w:jc w:val="center"/>
    </w:pPr>
    <w:rPr>
      <w:color w:val="F5CD2D" w:themeColor="accent4"/>
      <w:sz w:val="32"/>
    </w:rPr>
  </w:style>
  <w:style w:type="paragraph" w:styleId="ListParagraph">
    <w:name w:val="List Paragraph"/>
    <w:link w:val="ListParagraphChar"/>
    <w:uiPriority w:val="34"/>
    <w:qFormat/>
    <w:rsid w:val="006E2D9D"/>
    <w:pPr>
      <w:numPr>
        <w:numId w:val="1"/>
      </w:numPr>
      <w:spacing w:after="400" w:line="240" w:lineRule="auto"/>
    </w:pPr>
    <w:rPr>
      <w:color w:val="0D0D0D" w:themeColor="text1" w:themeTint="F2"/>
      <w:sz w:val="32"/>
      <w:lang w:bidi="hi-IN"/>
    </w:rPr>
  </w:style>
  <w:style w:type="paragraph" w:customStyle="1" w:styleId="1Spine">
    <w:name w:val="1&quot; Spine"/>
    <w:basedOn w:val="Normal"/>
    <w:link w:val="1SpineChar"/>
    <w:qFormat/>
    <w:rsid w:val="006E2D9D"/>
    <w:pPr>
      <w:spacing w:after="0" w:line="240" w:lineRule="auto"/>
      <w:jc w:val="center"/>
    </w:pPr>
    <w:rPr>
      <w:b/>
      <w:color w:val="F5CD2D" w:themeColor="accent4"/>
      <w:sz w:val="44"/>
      <w:szCs w:val="44"/>
      <w:lang w:bidi="hi-IN"/>
    </w:rPr>
  </w:style>
  <w:style w:type="paragraph" w:customStyle="1" w:styleId="15Spine">
    <w:name w:val="1.5&quot; Spine"/>
    <w:link w:val="15SpineChar"/>
    <w:autoRedefine/>
    <w:qFormat/>
    <w:rsid w:val="006E2D9D"/>
    <w:pPr>
      <w:spacing w:after="0" w:line="240" w:lineRule="auto"/>
      <w:jc w:val="center"/>
    </w:pPr>
    <w:rPr>
      <w:b/>
      <w:color w:val="F5CD2D" w:themeColor="accent4"/>
      <w:sz w:val="48"/>
      <w:szCs w:val="48"/>
      <w:lang w:bidi="hi-IN"/>
    </w:rPr>
  </w:style>
  <w:style w:type="paragraph" w:customStyle="1" w:styleId="2Spine">
    <w:name w:val="2&quot; Spine"/>
    <w:link w:val="2SpineChar"/>
    <w:qFormat/>
    <w:rsid w:val="006E2D9D"/>
    <w:pPr>
      <w:spacing w:after="0" w:line="240" w:lineRule="auto"/>
      <w:jc w:val="center"/>
    </w:pPr>
    <w:rPr>
      <w:b/>
      <w:color w:val="F5CD2D" w:themeColor="accent4"/>
      <w:sz w:val="56"/>
      <w:szCs w:val="56"/>
      <w:lang w:bidi="hi-IN"/>
    </w:rPr>
  </w:style>
  <w:style w:type="paragraph" w:customStyle="1" w:styleId="3Spine">
    <w:name w:val="3&quot; Spine"/>
    <w:link w:val="3SpineChar"/>
    <w:autoRedefine/>
    <w:qFormat/>
    <w:rsid w:val="006E2D9D"/>
    <w:pPr>
      <w:spacing w:after="0" w:line="240" w:lineRule="auto"/>
      <w:jc w:val="center"/>
    </w:pPr>
    <w:rPr>
      <w:rFonts w:asciiTheme="majorHAnsi" w:hAnsiTheme="majorHAnsi"/>
      <w:b/>
      <w:color w:val="F5CD2D" w:themeColor="accent4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6E2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2D9D"/>
  </w:style>
  <w:style w:type="paragraph" w:styleId="Footer">
    <w:name w:val="footer"/>
    <w:basedOn w:val="Normal"/>
    <w:link w:val="FooterChar"/>
    <w:uiPriority w:val="99"/>
    <w:semiHidden/>
    <w:unhideWhenUsed/>
    <w:rsid w:val="006E2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D9D"/>
  </w:style>
  <w:style w:type="character" w:customStyle="1" w:styleId="Heading1Char">
    <w:name w:val="Heading 1 Char"/>
    <w:basedOn w:val="DefaultParagraphFont"/>
    <w:link w:val="Heading1"/>
    <w:uiPriority w:val="9"/>
    <w:rsid w:val="006E2D9D"/>
    <w:rPr>
      <w:rFonts w:asciiTheme="majorHAnsi" w:hAnsiTheme="majorHAnsi"/>
      <w:caps/>
      <w:color w:val="F8CEC7" w:themeColor="accent3" w:themeTint="33"/>
      <w:sz w:val="44"/>
      <w:szCs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6E2D9D"/>
    <w:pPr>
      <w:ind w:left="0"/>
    </w:pPr>
    <w:rPr>
      <w:color w:val="59150B" w:themeColor="accent3" w:themeShade="80"/>
    </w:rPr>
  </w:style>
  <w:style w:type="character" w:customStyle="1" w:styleId="TitleChar">
    <w:name w:val="Title Char"/>
    <w:basedOn w:val="DefaultParagraphFont"/>
    <w:link w:val="Title"/>
    <w:uiPriority w:val="10"/>
    <w:rsid w:val="006E2D9D"/>
    <w:rPr>
      <w:rFonts w:eastAsia="Times New Roman" w:cs="Times New Roman"/>
      <w:color w:val="59150B" w:themeColor="accent3" w:themeShade="80"/>
      <w:sz w:val="36"/>
      <w:szCs w:val="36"/>
    </w:rPr>
  </w:style>
  <w:style w:type="paragraph" w:customStyle="1" w:styleId="EmployeeName">
    <w:name w:val="Employee_Name"/>
    <w:link w:val="EmployeeNameChar"/>
    <w:qFormat/>
    <w:rsid w:val="006E2D9D"/>
    <w:pPr>
      <w:jc w:val="center"/>
    </w:pPr>
    <w:rPr>
      <w:caps/>
      <w:color w:val="000000" w:themeColor="text1"/>
      <w:sz w:val="44"/>
      <w:szCs w:val="40"/>
    </w:rPr>
  </w:style>
  <w:style w:type="paragraph" w:styleId="Date">
    <w:name w:val="Date"/>
    <w:basedOn w:val="Normal"/>
    <w:next w:val="Normal"/>
    <w:link w:val="DateChar"/>
    <w:autoRedefine/>
    <w:uiPriority w:val="99"/>
    <w:unhideWhenUsed/>
    <w:qFormat/>
    <w:rsid w:val="006E2D9D"/>
    <w:pPr>
      <w:jc w:val="center"/>
    </w:pPr>
    <w:rPr>
      <w:color w:val="F5CD2D" w:themeColor="accent4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6E2D9D"/>
    <w:rPr>
      <w:color w:val="F5CD2D" w:themeColor="accent4"/>
      <w:sz w:val="32"/>
      <w:szCs w:val="32"/>
    </w:rPr>
  </w:style>
  <w:style w:type="paragraph" w:customStyle="1" w:styleId="DepartmentName">
    <w:name w:val="Department Name"/>
    <w:link w:val="DepartmentNameChar"/>
    <w:qFormat/>
    <w:rsid w:val="006E2D9D"/>
    <w:pPr>
      <w:jc w:val="center"/>
    </w:pPr>
    <w:rPr>
      <w:rFonts w:eastAsia="Times New Roman" w:cs="Times New Roman"/>
      <w:b/>
      <w:color w:val="FBEBAB" w:themeColor="accent4" w:themeTint="66"/>
      <w:sz w:val="40"/>
    </w:rPr>
  </w:style>
  <w:style w:type="paragraph" w:customStyle="1" w:styleId="Intro">
    <w:name w:val="Intro"/>
    <w:basedOn w:val="Normal"/>
    <w:qFormat/>
    <w:rsid w:val="006E2D9D"/>
    <w:pPr>
      <w:ind w:left="1440"/>
    </w:pPr>
    <w:rPr>
      <w:color w:val="59150B" w:themeColor="accent3" w:themeShade="80"/>
      <w:sz w:val="28"/>
    </w:rPr>
  </w:style>
  <w:style w:type="character" w:customStyle="1" w:styleId="DepartmentNameChar">
    <w:name w:val="Department Name Char"/>
    <w:basedOn w:val="DefaultParagraphFont"/>
    <w:link w:val="DepartmentName"/>
    <w:rsid w:val="006E2D9D"/>
    <w:rPr>
      <w:rFonts w:eastAsia="Times New Roman" w:cs="Times New Roman"/>
      <w:b/>
      <w:color w:val="FBEBAB" w:themeColor="accent4" w:themeTint="66"/>
      <w:sz w:val="40"/>
    </w:rPr>
  </w:style>
  <w:style w:type="paragraph" w:customStyle="1" w:styleId="CompanyName">
    <w:name w:val="Company_Name"/>
    <w:link w:val="CompanyNameChar"/>
    <w:autoRedefine/>
    <w:qFormat/>
    <w:rsid w:val="0068101A"/>
    <w:pPr>
      <w:jc w:val="center"/>
    </w:pPr>
    <w:rPr>
      <w:rFonts w:asciiTheme="majorHAnsi" w:hAnsiTheme="majorHAnsi"/>
      <w:b/>
      <w:caps/>
      <w:color w:val="F9E181" w:themeColor="accent4" w:themeTint="99"/>
      <w:sz w:val="48"/>
      <w:szCs w:val="44"/>
    </w:rPr>
  </w:style>
  <w:style w:type="character" w:customStyle="1" w:styleId="EmployeeNameChar">
    <w:name w:val="Employee_Name Char"/>
    <w:basedOn w:val="DefaultParagraphFont"/>
    <w:link w:val="EmployeeName"/>
    <w:rsid w:val="006E2D9D"/>
    <w:rPr>
      <w:caps/>
      <w:color w:val="000000" w:themeColor="text1"/>
      <w:sz w:val="44"/>
      <w:szCs w:val="40"/>
    </w:rPr>
  </w:style>
  <w:style w:type="character" w:customStyle="1" w:styleId="CompanyNameChar">
    <w:name w:val="Company_Name Char"/>
    <w:basedOn w:val="DefaultParagraphFont"/>
    <w:link w:val="CompanyName"/>
    <w:rsid w:val="0068101A"/>
    <w:rPr>
      <w:rFonts w:asciiTheme="majorHAnsi" w:hAnsiTheme="majorHAnsi"/>
      <w:b/>
      <w:caps/>
      <w:color w:val="F9E181" w:themeColor="accent4" w:themeTint="99"/>
      <w:sz w:val="48"/>
      <w:szCs w:val="44"/>
    </w:rPr>
  </w:style>
  <w:style w:type="character" w:customStyle="1" w:styleId="TitleCoverChar">
    <w:name w:val="Title Cover Char"/>
    <w:basedOn w:val="TitleChar"/>
    <w:link w:val="TitleCover"/>
    <w:rsid w:val="00944A96"/>
    <w:rPr>
      <w:rFonts w:asciiTheme="majorHAnsi" w:eastAsia="Times New Roman" w:hAnsiTheme="majorHAnsi" w:cs="Times New Roman"/>
      <w:b/>
      <w:color w:val="F5CD2D" w:themeColor="accent4"/>
      <w:sz w:val="40"/>
      <w:szCs w:val="40"/>
    </w:rPr>
  </w:style>
  <w:style w:type="character" w:customStyle="1" w:styleId="1SpineChar">
    <w:name w:val="1&quot; Spine Char"/>
    <w:basedOn w:val="DefaultParagraphFont"/>
    <w:link w:val="1Spine"/>
    <w:rsid w:val="006E2D9D"/>
    <w:rPr>
      <w:b/>
      <w:color w:val="F5CD2D" w:themeColor="accent4"/>
      <w:sz w:val="44"/>
      <w:szCs w:val="44"/>
      <w:lang w:bidi="hi-IN"/>
    </w:rPr>
  </w:style>
  <w:style w:type="character" w:customStyle="1" w:styleId="15SpineChar">
    <w:name w:val="1.5&quot; Spine Char"/>
    <w:basedOn w:val="DefaultParagraphFont"/>
    <w:link w:val="15Spine"/>
    <w:rsid w:val="006E2D9D"/>
    <w:rPr>
      <w:b/>
      <w:color w:val="F5CD2D" w:themeColor="accent4"/>
      <w:sz w:val="48"/>
      <w:szCs w:val="48"/>
      <w:lang w:bidi="hi-IN"/>
    </w:rPr>
  </w:style>
  <w:style w:type="character" w:customStyle="1" w:styleId="2SpineChar">
    <w:name w:val="2&quot; Spine Char"/>
    <w:basedOn w:val="DefaultParagraphFont"/>
    <w:link w:val="2Spine"/>
    <w:rsid w:val="006E2D9D"/>
    <w:rPr>
      <w:b/>
      <w:color w:val="F5CD2D" w:themeColor="accent4"/>
      <w:sz w:val="56"/>
      <w:szCs w:val="56"/>
      <w:lang w:bidi="hi-IN"/>
    </w:rPr>
  </w:style>
  <w:style w:type="character" w:customStyle="1" w:styleId="3SpineChar">
    <w:name w:val="3&quot; Spine Char"/>
    <w:basedOn w:val="DefaultParagraphFont"/>
    <w:link w:val="3Spine"/>
    <w:rsid w:val="006E2D9D"/>
    <w:rPr>
      <w:rFonts w:asciiTheme="majorHAnsi" w:hAnsiTheme="majorHAnsi"/>
      <w:b/>
      <w:color w:val="F5CD2D" w:themeColor="accent4"/>
      <w:sz w:val="64"/>
      <w:szCs w:val="64"/>
      <w:lang w:bidi="hi-IN"/>
    </w:rPr>
  </w:style>
  <w:style w:type="paragraph" w:customStyle="1" w:styleId="DepartmentName2">
    <w:name w:val="Department_Name2"/>
    <w:link w:val="DepartmentName2Char"/>
    <w:qFormat/>
    <w:rsid w:val="0068101A"/>
    <w:rPr>
      <w:rFonts w:asciiTheme="majorHAnsi" w:eastAsia="Times New Roman" w:hAnsiTheme="majorHAnsi" w:cs="Times New Roman"/>
      <w:b/>
      <w:color w:val="59150B" w:themeColor="accent3" w:themeShade="80"/>
      <w:sz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E2D9D"/>
    <w:rPr>
      <w:color w:val="0D0D0D" w:themeColor="text1" w:themeTint="F2"/>
      <w:sz w:val="32"/>
      <w:lang w:bidi="hi-IN"/>
    </w:rPr>
  </w:style>
  <w:style w:type="character" w:customStyle="1" w:styleId="DepartmentName2Char">
    <w:name w:val="Department_Name2 Char"/>
    <w:basedOn w:val="DefaultParagraphFont"/>
    <w:link w:val="DepartmentName2"/>
    <w:rsid w:val="0068101A"/>
    <w:rPr>
      <w:rFonts w:asciiTheme="majorHAnsi" w:eastAsia="Times New Roman" w:hAnsiTheme="majorHAnsi" w:cs="Times New Roman"/>
      <w:b/>
      <w:color w:val="59150B" w:themeColor="accent3" w:themeShade="80"/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0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Date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6E2D9D"/>
    <w:pPr>
      <w:jc w:val="center"/>
      <w:outlineLvl w:val="0"/>
    </w:pPr>
    <w:rPr>
      <w:rFonts w:asciiTheme="majorHAnsi" w:hAnsiTheme="majorHAnsi"/>
      <w:caps/>
      <w:color w:val="F8CEC7" w:themeColor="accent3" w:themeTint="33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E2D9D"/>
    <w:pPr>
      <w:jc w:val="center"/>
      <w:outlineLvl w:val="1"/>
    </w:pPr>
    <w:rPr>
      <w:rFonts w:asciiTheme="majorHAnsi" w:hAnsiTheme="majorHAnsi"/>
      <w:color w:val="F8CEC7" w:themeColor="accent3" w:themeTint="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E2D9D"/>
    <w:pPr>
      <w:spacing w:before="200"/>
      <w:ind w:left="1440"/>
      <w:jc w:val="right"/>
      <w:outlineLvl w:val="2"/>
    </w:pPr>
    <w:rPr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E2D9D"/>
    <w:pPr>
      <w:spacing w:after="400" w:line="240" w:lineRule="auto"/>
      <w:ind w:left="1440"/>
      <w:outlineLvl w:val="3"/>
    </w:pPr>
    <w:rPr>
      <w:color w:val="595C62" w:themeColor="accent6" w:themeShade="BF"/>
      <w:sz w:val="32"/>
      <w:lang w:bidi="hi-IN"/>
    </w:rPr>
  </w:style>
  <w:style w:type="paragraph" w:styleId="Heading6">
    <w:name w:val="heading 6"/>
    <w:basedOn w:val="Normal"/>
    <w:next w:val="Normal"/>
    <w:link w:val="Heading6Char"/>
    <w:unhideWhenUsed/>
    <w:rsid w:val="006E2D9D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4751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D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2D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Cover">
    <w:name w:val="Title Cover"/>
    <w:basedOn w:val="Title"/>
    <w:link w:val="TitleCoverChar"/>
    <w:autoRedefine/>
    <w:qFormat/>
    <w:rsid w:val="00944A96"/>
    <w:pPr>
      <w:spacing w:line="240" w:lineRule="auto"/>
      <w:jc w:val="center"/>
    </w:pPr>
    <w:rPr>
      <w:rFonts w:asciiTheme="majorHAnsi" w:hAnsiTheme="majorHAnsi"/>
      <w:b/>
      <w:color w:val="F5CD2D" w:themeColor="accent4"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sid w:val="006E2D9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E2D9D"/>
    <w:rPr>
      <w:rFonts w:asciiTheme="majorHAnsi" w:hAnsiTheme="majorHAnsi"/>
      <w:color w:val="F8CEC7" w:themeColor="accent3" w:themeTint="3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2D9D"/>
    <w:rPr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E2D9D"/>
    <w:rPr>
      <w:color w:val="595C62" w:themeColor="accent6" w:themeShade="BF"/>
      <w:sz w:val="32"/>
      <w:lang w:bidi="hi-IN"/>
    </w:rPr>
  </w:style>
  <w:style w:type="character" w:customStyle="1" w:styleId="Heading6Char">
    <w:name w:val="Heading 6 Char"/>
    <w:basedOn w:val="DefaultParagraphFont"/>
    <w:link w:val="Heading6"/>
    <w:rsid w:val="006E2D9D"/>
    <w:rPr>
      <w:rFonts w:ascii="Times New Roman" w:eastAsia="Times New Roman" w:hAnsi="Times New Roman" w:cs="Times New Roman"/>
      <w:color w:val="414751" w:themeColor="text2" w:themeShade="BF"/>
      <w:sz w:val="60"/>
    </w:rPr>
  </w:style>
  <w:style w:type="paragraph" w:customStyle="1" w:styleId="TabName">
    <w:name w:val="Tab Name"/>
    <w:basedOn w:val="Normal"/>
    <w:rsid w:val="006E2D9D"/>
    <w:pPr>
      <w:spacing w:after="0" w:line="240" w:lineRule="auto"/>
      <w:jc w:val="center"/>
    </w:pPr>
    <w:rPr>
      <w:color w:val="F5CD2D" w:themeColor="accent4"/>
      <w:sz w:val="32"/>
    </w:rPr>
  </w:style>
  <w:style w:type="paragraph" w:styleId="ListParagraph">
    <w:name w:val="List Paragraph"/>
    <w:link w:val="ListParagraphChar"/>
    <w:uiPriority w:val="34"/>
    <w:qFormat/>
    <w:rsid w:val="006E2D9D"/>
    <w:pPr>
      <w:numPr>
        <w:numId w:val="1"/>
      </w:numPr>
      <w:spacing w:after="400" w:line="240" w:lineRule="auto"/>
    </w:pPr>
    <w:rPr>
      <w:color w:val="0D0D0D" w:themeColor="text1" w:themeTint="F2"/>
      <w:sz w:val="32"/>
      <w:lang w:bidi="hi-IN"/>
    </w:rPr>
  </w:style>
  <w:style w:type="paragraph" w:customStyle="1" w:styleId="1Spine">
    <w:name w:val="1&quot; Spine"/>
    <w:basedOn w:val="Normal"/>
    <w:link w:val="1SpineChar"/>
    <w:qFormat/>
    <w:rsid w:val="006E2D9D"/>
    <w:pPr>
      <w:spacing w:after="0" w:line="240" w:lineRule="auto"/>
      <w:jc w:val="center"/>
    </w:pPr>
    <w:rPr>
      <w:b/>
      <w:color w:val="F5CD2D" w:themeColor="accent4"/>
      <w:sz w:val="44"/>
      <w:szCs w:val="44"/>
      <w:lang w:bidi="hi-IN"/>
    </w:rPr>
  </w:style>
  <w:style w:type="paragraph" w:customStyle="1" w:styleId="15Spine">
    <w:name w:val="1.5&quot; Spine"/>
    <w:link w:val="15SpineChar"/>
    <w:autoRedefine/>
    <w:qFormat/>
    <w:rsid w:val="006E2D9D"/>
    <w:pPr>
      <w:spacing w:after="0" w:line="240" w:lineRule="auto"/>
      <w:jc w:val="center"/>
    </w:pPr>
    <w:rPr>
      <w:b/>
      <w:color w:val="F5CD2D" w:themeColor="accent4"/>
      <w:sz w:val="48"/>
      <w:szCs w:val="48"/>
      <w:lang w:bidi="hi-IN"/>
    </w:rPr>
  </w:style>
  <w:style w:type="paragraph" w:customStyle="1" w:styleId="2Spine">
    <w:name w:val="2&quot; Spine"/>
    <w:link w:val="2SpineChar"/>
    <w:qFormat/>
    <w:rsid w:val="006E2D9D"/>
    <w:pPr>
      <w:spacing w:after="0" w:line="240" w:lineRule="auto"/>
      <w:jc w:val="center"/>
    </w:pPr>
    <w:rPr>
      <w:b/>
      <w:color w:val="F5CD2D" w:themeColor="accent4"/>
      <w:sz w:val="56"/>
      <w:szCs w:val="56"/>
      <w:lang w:bidi="hi-IN"/>
    </w:rPr>
  </w:style>
  <w:style w:type="paragraph" w:customStyle="1" w:styleId="3Spine">
    <w:name w:val="3&quot; Spine"/>
    <w:link w:val="3SpineChar"/>
    <w:autoRedefine/>
    <w:qFormat/>
    <w:rsid w:val="006E2D9D"/>
    <w:pPr>
      <w:spacing w:after="0" w:line="240" w:lineRule="auto"/>
      <w:jc w:val="center"/>
    </w:pPr>
    <w:rPr>
      <w:rFonts w:asciiTheme="majorHAnsi" w:hAnsiTheme="majorHAnsi"/>
      <w:b/>
      <w:color w:val="F5CD2D" w:themeColor="accent4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6E2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2D9D"/>
  </w:style>
  <w:style w:type="paragraph" w:styleId="Footer">
    <w:name w:val="footer"/>
    <w:basedOn w:val="Normal"/>
    <w:link w:val="FooterChar"/>
    <w:uiPriority w:val="99"/>
    <w:semiHidden/>
    <w:unhideWhenUsed/>
    <w:rsid w:val="006E2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D9D"/>
  </w:style>
  <w:style w:type="character" w:customStyle="1" w:styleId="Heading1Char">
    <w:name w:val="Heading 1 Char"/>
    <w:basedOn w:val="DefaultParagraphFont"/>
    <w:link w:val="Heading1"/>
    <w:uiPriority w:val="9"/>
    <w:rsid w:val="006E2D9D"/>
    <w:rPr>
      <w:rFonts w:asciiTheme="majorHAnsi" w:hAnsiTheme="majorHAnsi"/>
      <w:caps/>
      <w:color w:val="F8CEC7" w:themeColor="accent3" w:themeTint="33"/>
      <w:sz w:val="44"/>
      <w:szCs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6E2D9D"/>
    <w:pPr>
      <w:ind w:left="0"/>
    </w:pPr>
    <w:rPr>
      <w:color w:val="59150B" w:themeColor="accent3" w:themeShade="80"/>
    </w:rPr>
  </w:style>
  <w:style w:type="character" w:customStyle="1" w:styleId="TitleChar">
    <w:name w:val="Title Char"/>
    <w:basedOn w:val="DefaultParagraphFont"/>
    <w:link w:val="Title"/>
    <w:uiPriority w:val="10"/>
    <w:rsid w:val="006E2D9D"/>
    <w:rPr>
      <w:rFonts w:eastAsia="Times New Roman" w:cs="Times New Roman"/>
      <w:color w:val="59150B" w:themeColor="accent3" w:themeShade="80"/>
      <w:sz w:val="36"/>
      <w:szCs w:val="36"/>
    </w:rPr>
  </w:style>
  <w:style w:type="paragraph" w:customStyle="1" w:styleId="EmployeeName">
    <w:name w:val="Employee_Name"/>
    <w:link w:val="EmployeeNameChar"/>
    <w:qFormat/>
    <w:rsid w:val="006E2D9D"/>
    <w:pPr>
      <w:jc w:val="center"/>
    </w:pPr>
    <w:rPr>
      <w:caps/>
      <w:color w:val="000000" w:themeColor="text1"/>
      <w:sz w:val="44"/>
      <w:szCs w:val="40"/>
    </w:rPr>
  </w:style>
  <w:style w:type="paragraph" w:styleId="Date">
    <w:name w:val="Date"/>
    <w:basedOn w:val="Normal"/>
    <w:next w:val="Normal"/>
    <w:link w:val="DateChar"/>
    <w:autoRedefine/>
    <w:uiPriority w:val="99"/>
    <w:unhideWhenUsed/>
    <w:qFormat/>
    <w:rsid w:val="006E2D9D"/>
    <w:pPr>
      <w:jc w:val="center"/>
    </w:pPr>
    <w:rPr>
      <w:color w:val="F5CD2D" w:themeColor="accent4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6E2D9D"/>
    <w:rPr>
      <w:color w:val="F5CD2D" w:themeColor="accent4"/>
      <w:sz w:val="32"/>
      <w:szCs w:val="32"/>
    </w:rPr>
  </w:style>
  <w:style w:type="paragraph" w:customStyle="1" w:styleId="DepartmentName">
    <w:name w:val="Department Name"/>
    <w:link w:val="DepartmentNameChar"/>
    <w:qFormat/>
    <w:rsid w:val="006E2D9D"/>
    <w:pPr>
      <w:jc w:val="center"/>
    </w:pPr>
    <w:rPr>
      <w:rFonts w:eastAsia="Times New Roman" w:cs="Times New Roman"/>
      <w:b/>
      <w:color w:val="FBEBAB" w:themeColor="accent4" w:themeTint="66"/>
      <w:sz w:val="40"/>
    </w:rPr>
  </w:style>
  <w:style w:type="paragraph" w:customStyle="1" w:styleId="Intro">
    <w:name w:val="Intro"/>
    <w:basedOn w:val="Normal"/>
    <w:qFormat/>
    <w:rsid w:val="006E2D9D"/>
    <w:pPr>
      <w:ind w:left="1440"/>
    </w:pPr>
    <w:rPr>
      <w:color w:val="59150B" w:themeColor="accent3" w:themeShade="80"/>
      <w:sz w:val="28"/>
    </w:rPr>
  </w:style>
  <w:style w:type="character" w:customStyle="1" w:styleId="DepartmentNameChar">
    <w:name w:val="Department Name Char"/>
    <w:basedOn w:val="DefaultParagraphFont"/>
    <w:link w:val="DepartmentName"/>
    <w:rsid w:val="006E2D9D"/>
    <w:rPr>
      <w:rFonts w:eastAsia="Times New Roman" w:cs="Times New Roman"/>
      <w:b/>
      <w:color w:val="FBEBAB" w:themeColor="accent4" w:themeTint="66"/>
      <w:sz w:val="40"/>
    </w:rPr>
  </w:style>
  <w:style w:type="paragraph" w:customStyle="1" w:styleId="CompanyName">
    <w:name w:val="Company_Name"/>
    <w:link w:val="CompanyNameChar"/>
    <w:autoRedefine/>
    <w:qFormat/>
    <w:rsid w:val="0068101A"/>
    <w:pPr>
      <w:jc w:val="center"/>
    </w:pPr>
    <w:rPr>
      <w:rFonts w:asciiTheme="majorHAnsi" w:hAnsiTheme="majorHAnsi"/>
      <w:b/>
      <w:caps/>
      <w:color w:val="F9E181" w:themeColor="accent4" w:themeTint="99"/>
      <w:sz w:val="48"/>
      <w:szCs w:val="44"/>
    </w:rPr>
  </w:style>
  <w:style w:type="character" w:customStyle="1" w:styleId="EmployeeNameChar">
    <w:name w:val="Employee_Name Char"/>
    <w:basedOn w:val="DefaultParagraphFont"/>
    <w:link w:val="EmployeeName"/>
    <w:rsid w:val="006E2D9D"/>
    <w:rPr>
      <w:caps/>
      <w:color w:val="000000" w:themeColor="text1"/>
      <w:sz w:val="44"/>
      <w:szCs w:val="40"/>
    </w:rPr>
  </w:style>
  <w:style w:type="character" w:customStyle="1" w:styleId="CompanyNameChar">
    <w:name w:val="Company_Name Char"/>
    <w:basedOn w:val="DefaultParagraphFont"/>
    <w:link w:val="CompanyName"/>
    <w:rsid w:val="0068101A"/>
    <w:rPr>
      <w:rFonts w:asciiTheme="majorHAnsi" w:hAnsiTheme="majorHAnsi"/>
      <w:b/>
      <w:caps/>
      <w:color w:val="F9E181" w:themeColor="accent4" w:themeTint="99"/>
      <w:sz w:val="48"/>
      <w:szCs w:val="44"/>
    </w:rPr>
  </w:style>
  <w:style w:type="character" w:customStyle="1" w:styleId="TitleCoverChar">
    <w:name w:val="Title Cover Char"/>
    <w:basedOn w:val="TitleChar"/>
    <w:link w:val="TitleCover"/>
    <w:rsid w:val="00944A96"/>
    <w:rPr>
      <w:rFonts w:asciiTheme="majorHAnsi" w:eastAsia="Times New Roman" w:hAnsiTheme="majorHAnsi" w:cs="Times New Roman"/>
      <w:b/>
      <w:color w:val="F5CD2D" w:themeColor="accent4"/>
      <w:sz w:val="40"/>
      <w:szCs w:val="40"/>
    </w:rPr>
  </w:style>
  <w:style w:type="character" w:customStyle="1" w:styleId="1SpineChar">
    <w:name w:val="1&quot; Spine Char"/>
    <w:basedOn w:val="DefaultParagraphFont"/>
    <w:link w:val="1Spine"/>
    <w:rsid w:val="006E2D9D"/>
    <w:rPr>
      <w:b/>
      <w:color w:val="F5CD2D" w:themeColor="accent4"/>
      <w:sz w:val="44"/>
      <w:szCs w:val="44"/>
      <w:lang w:bidi="hi-IN"/>
    </w:rPr>
  </w:style>
  <w:style w:type="character" w:customStyle="1" w:styleId="15SpineChar">
    <w:name w:val="1.5&quot; Spine Char"/>
    <w:basedOn w:val="DefaultParagraphFont"/>
    <w:link w:val="15Spine"/>
    <w:rsid w:val="006E2D9D"/>
    <w:rPr>
      <w:b/>
      <w:color w:val="F5CD2D" w:themeColor="accent4"/>
      <w:sz w:val="48"/>
      <w:szCs w:val="48"/>
      <w:lang w:bidi="hi-IN"/>
    </w:rPr>
  </w:style>
  <w:style w:type="character" w:customStyle="1" w:styleId="2SpineChar">
    <w:name w:val="2&quot; Spine Char"/>
    <w:basedOn w:val="DefaultParagraphFont"/>
    <w:link w:val="2Spine"/>
    <w:rsid w:val="006E2D9D"/>
    <w:rPr>
      <w:b/>
      <w:color w:val="F5CD2D" w:themeColor="accent4"/>
      <w:sz w:val="56"/>
      <w:szCs w:val="56"/>
      <w:lang w:bidi="hi-IN"/>
    </w:rPr>
  </w:style>
  <w:style w:type="character" w:customStyle="1" w:styleId="3SpineChar">
    <w:name w:val="3&quot; Spine Char"/>
    <w:basedOn w:val="DefaultParagraphFont"/>
    <w:link w:val="3Spine"/>
    <w:rsid w:val="006E2D9D"/>
    <w:rPr>
      <w:rFonts w:asciiTheme="majorHAnsi" w:hAnsiTheme="majorHAnsi"/>
      <w:b/>
      <w:color w:val="F5CD2D" w:themeColor="accent4"/>
      <w:sz w:val="64"/>
      <w:szCs w:val="64"/>
      <w:lang w:bidi="hi-IN"/>
    </w:rPr>
  </w:style>
  <w:style w:type="paragraph" w:customStyle="1" w:styleId="DepartmentName2">
    <w:name w:val="Department_Name2"/>
    <w:link w:val="DepartmentName2Char"/>
    <w:qFormat/>
    <w:rsid w:val="0068101A"/>
    <w:rPr>
      <w:rFonts w:asciiTheme="majorHAnsi" w:eastAsia="Times New Roman" w:hAnsiTheme="majorHAnsi" w:cs="Times New Roman"/>
      <w:b/>
      <w:color w:val="59150B" w:themeColor="accent3" w:themeShade="80"/>
      <w:sz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E2D9D"/>
    <w:rPr>
      <w:color w:val="0D0D0D" w:themeColor="text1" w:themeTint="F2"/>
      <w:sz w:val="32"/>
      <w:lang w:bidi="hi-IN"/>
    </w:rPr>
  </w:style>
  <w:style w:type="character" w:customStyle="1" w:styleId="DepartmentName2Char">
    <w:name w:val="Department_Name2 Char"/>
    <w:basedOn w:val="DefaultParagraphFont"/>
    <w:link w:val="DepartmentName2"/>
    <w:rsid w:val="0068101A"/>
    <w:rPr>
      <w:rFonts w:asciiTheme="majorHAnsi" w:eastAsia="Times New Roman" w:hAnsiTheme="majorHAnsi" w:cs="Times New Roman"/>
      <w:b/>
      <w:color w:val="59150B" w:themeColor="accent3" w:themeShade="8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ody\Downloads\Business-Report-Notebook-Report-Template-Burgundy-Wave-Design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FA938FA74F4879BCC7DB97D4CDC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AFA6A-06A2-4942-9A26-53C1F88728EA}"/>
      </w:docPartPr>
      <w:docPartBody>
        <w:p w:rsidR="00000000" w:rsidRDefault="00985CDA">
          <w:pPr>
            <w:pStyle w:val="BDFA938FA74F4879BCC7DB97D4CDC5E9"/>
          </w:pPr>
          <w:r>
            <w:rPr>
              <w:rStyle w:val="PlaceholderText"/>
              <w:rFonts w:asciiTheme="majorHAnsi" w:hAnsiTheme="majorHAnsi"/>
              <w:color w:val="215868" w:themeColor="accent5" w:themeShade="80"/>
              <w:sz w:val="52"/>
              <w:szCs w:val="52"/>
            </w:rPr>
            <w:t>Click here to 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DA"/>
    <w:rsid w:val="0098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1641E4D45D44F1D8397B8FDF3D9DBAB">
    <w:name w:val="E1641E4D45D44F1D8397B8FDF3D9DBAB"/>
  </w:style>
  <w:style w:type="paragraph" w:customStyle="1" w:styleId="C87061C754714632ABAAC2797A2B234B">
    <w:name w:val="C87061C754714632ABAAC2797A2B234B"/>
  </w:style>
  <w:style w:type="paragraph" w:customStyle="1" w:styleId="4B108BA40AA049509270AEAC14B1B954">
    <w:name w:val="4B108BA40AA049509270AEAC14B1B954"/>
  </w:style>
  <w:style w:type="paragraph" w:customStyle="1" w:styleId="4BEAD58538B449C5BA1A9C5250C4FD6D">
    <w:name w:val="4BEAD58538B449C5BA1A9C5250C4FD6D"/>
  </w:style>
  <w:style w:type="paragraph" w:customStyle="1" w:styleId="ED56B1FCF5F042D8B23A139BEFC87447">
    <w:name w:val="ED56B1FCF5F042D8B23A139BEFC87447"/>
  </w:style>
  <w:style w:type="paragraph" w:customStyle="1" w:styleId="6FBD5BA95EBA4413B24CCA465B919A13">
    <w:name w:val="6FBD5BA95EBA4413B24CCA465B919A13"/>
  </w:style>
  <w:style w:type="paragraph" w:customStyle="1" w:styleId="BDFA938FA74F4879BCC7DB97D4CDC5E9">
    <w:name w:val="BDFA938FA74F4879BCC7DB97D4CDC5E9"/>
  </w:style>
  <w:style w:type="paragraph" w:customStyle="1" w:styleId="15E23DEE2C4A478CBDBC45C2E1D1ED9E">
    <w:name w:val="15E23DEE2C4A478CBDBC45C2E1D1ED9E"/>
  </w:style>
  <w:style w:type="paragraph" w:customStyle="1" w:styleId="921130CFCECF43F3AAC342770FACCAFA">
    <w:name w:val="921130CFCECF43F3AAC342770FACCAFA"/>
  </w:style>
  <w:style w:type="paragraph" w:customStyle="1" w:styleId="212AA83954954112B7C7BE92F5C4B6BA">
    <w:name w:val="212AA83954954112B7C7BE92F5C4B6BA"/>
  </w:style>
  <w:style w:type="paragraph" w:customStyle="1" w:styleId="ED2B88A005274C52B09B57C17B04FE16">
    <w:name w:val="ED2B88A005274C52B09B57C17B04FE16"/>
  </w:style>
  <w:style w:type="paragraph" w:customStyle="1" w:styleId="7019645232EA41E88707AC23AFE0B592">
    <w:name w:val="7019645232EA41E88707AC23AFE0B592"/>
  </w:style>
  <w:style w:type="paragraph" w:customStyle="1" w:styleId="C8EA89B77F1C4870994BAD731C200BA6">
    <w:name w:val="C8EA89B77F1C4870994BAD731C200BA6"/>
  </w:style>
  <w:style w:type="paragraph" w:customStyle="1" w:styleId="5F6060C8B48A413F991364B14DCB7223">
    <w:name w:val="5F6060C8B48A413F991364B14DCB7223"/>
  </w:style>
  <w:style w:type="paragraph" w:customStyle="1" w:styleId="3AA97C9BAB534AFA8734A6D28CDF12B9">
    <w:name w:val="3AA97C9BAB534AFA8734A6D28CDF12B9"/>
  </w:style>
  <w:style w:type="paragraph" w:customStyle="1" w:styleId="128759DE21CA43C98C04C4AC2BBCA69A">
    <w:name w:val="128759DE21CA43C98C04C4AC2BBCA69A"/>
  </w:style>
  <w:style w:type="paragraph" w:customStyle="1" w:styleId="33C101E5B60F4433B325106A67715561">
    <w:name w:val="33C101E5B60F4433B325106A67715561"/>
  </w:style>
  <w:style w:type="paragraph" w:customStyle="1" w:styleId="A5A256CCF23F48ADBBA2A24C8BF4751F">
    <w:name w:val="A5A256CCF23F48ADBBA2A24C8BF4751F"/>
  </w:style>
  <w:style w:type="paragraph" w:customStyle="1" w:styleId="772C3F6AAF06480CA8D4B426EBA72D56">
    <w:name w:val="772C3F6AAF06480CA8D4B426EBA72D56"/>
  </w:style>
  <w:style w:type="paragraph" w:customStyle="1" w:styleId="7F4ED26705754E46B3126E682234E89D">
    <w:name w:val="7F4ED26705754E46B3126E682234E89D"/>
  </w:style>
  <w:style w:type="paragraph" w:customStyle="1" w:styleId="30AE9D7CE99A4354A9AAEDD5AD0608FC">
    <w:name w:val="30AE9D7CE99A4354A9AAEDD5AD0608FC"/>
  </w:style>
  <w:style w:type="paragraph" w:customStyle="1" w:styleId="DA5294EF8F564B738EEED5B5B1D1A2EA">
    <w:name w:val="DA5294EF8F564B738EEED5B5B1D1A2EA"/>
  </w:style>
  <w:style w:type="paragraph" w:customStyle="1" w:styleId="A24C842DEE84427E9EF33569D935211F">
    <w:name w:val="A24C842DEE84427E9EF33569D935211F"/>
  </w:style>
  <w:style w:type="paragraph" w:customStyle="1" w:styleId="A7225E44618E4D279B4936E871532569">
    <w:name w:val="A7225E44618E4D279B4936E8715325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1641E4D45D44F1D8397B8FDF3D9DBAB">
    <w:name w:val="E1641E4D45D44F1D8397B8FDF3D9DBAB"/>
  </w:style>
  <w:style w:type="paragraph" w:customStyle="1" w:styleId="C87061C754714632ABAAC2797A2B234B">
    <w:name w:val="C87061C754714632ABAAC2797A2B234B"/>
  </w:style>
  <w:style w:type="paragraph" w:customStyle="1" w:styleId="4B108BA40AA049509270AEAC14B1B954">
    <w:name w:val="4B108BA40AA049509270AEAC14B1B954"/>
  </w:style>
  <w:style w:type="paragraph" w:customStyle="1" w:styleId="4BEAD58538B449C5BA1A9C5250C4FD6D">
    <w:name w:val="4BEAD58538B449C5BA1A9C5250C4FD6D"/>
  </w:style>
  <w:style w:type="paragraph" w:customStyle="1" w:styleId="ED56B1FCF5F042D8B23A139BEFC87447">
    <w:name w:val="ED56B1FCF5F042D8B23A139BEFC87447"/>
  </w:style>
  <w:style w:type="paragraph" w:customStyle="1" w:styleId="6FBD5BA95EBA4413B24CCA465B919A13">
    <w:name w:val="6FBD5BA95EBA4413B24CCA465B919A13"/>
  </w:style>
  <w:style w:type="paragraph" w:customStyle="1" w:styleId="BDFA938FA74F4879BCC7DB97D4CDC5E9">
    <w:name w:val="BDFA938FA74F4879BCC7DB97D4CDC5E9"/>
  </w:style>
  <w:style w:type="paragraph" w:customStyle="1" w:styleId="15E23DEE2C4A478CBDBC45C2E1D1ED9E">
    <w:name w:val="15E23DEE2C4A478CBDBC45C2E1D1ED9E"/>
  </w:style>
  <w:style w:type="paragraph" w:customStyle="1" w:styleId="921130CFCECF43F3AAC342770FACCAFA">
    <w:name w:val="921130CFCECF43F3AAC342770FACCAFA"/>
  </w:style>
  <w:style w:type="paragraph" w:customStyle="1" w:styleId="212AA83954954112B7C7BE92F5C4B6BA">
    <w:name w:val="212AA83954954112B7C7BE92F5C4B6BA"/>
  </w:style>
  <w:style w:type="paragraph" w:customStyle="1" w:styleId="ED2B88A005274C52B09B57C17B04FE16">
    <w:name w:val="ED2B88A005274C52B09B57C17B04FE16"/>
  </w:style>
  <w:style w:type="paragraph" w:customStyle="1" w:styleId="7019645232EA41E88707AC23AFE0B592">
    <w:name w:val="7019645232EA41E88707AC23AFE0B592"/>
  </w:style>
  <w:style w:type="paragraph" w:customStyle="1" w:styleId="C8EA89B77F1C4870994BAD731C200BA6">
    <w:name w:val="C8EA89B77F1C4870994BAD731C200BA6"/>
  </w:style>
  <w:style w:type="paragraph" w:customStyle="1" w:styleId="5F6060C8B48A413F991364B14DCB7223">
    <w:name w:val="5F6060C8B48A413F991364B14DCB7223"/>
  </w:style>
  <w:style w:type="paragraph" w:customStyle="1" w:styleId="3AA97C9BAB534AFA8734A6D28CDF12B9">
    <w:name w:val="3AA97C9BAB534AFA8734A6D28CDF12B9"/>
  </w:style>
  <w:style w:type="paragraph" w:customStyle="1" w:styleId="128759DE21CA43C98C04C4AC2BBCA69A">
    <w:name w:val="128759DE21CA43C98C04C4AC2BBCA69A"/>
  </w:style>
  <w:style w:type="paragraph" w:customStyle="1" w:styleId="33C101E5B60F4433B325106A67715561">
    <w:name w:val="33C101E5B60F4433B325106A67715561"/>
  </w:style>
  <w:style w:type="paragraph" w:customStyle="1" w:styleId="A5A256CCF23F48ADBBA2A24C8BF4751F">
    <w:name w:val="A5A256CCF23F48ADBBA2A24C8BF4751F"/>
  </w:style>
  <w:style w:type="paragraph" w:customStyle="1" w:styleId="772C3F6AAF06480CA8D4B426EBA72D56">
    <w:name w:val="772C3F6AAF06480CA8D4B426EBA72D56"/>
  </w:style>
  <w:style w:type="paragraph" w:customStyle="1" w:styleId="7F4ED26705754E46B3126E682234E89D">
    <w:name w:val="7F4ED26705754E46B3126E682234E89D"/>
  </w:style>
  <w:style w:type="paragraph" w:customStyle="1" w:styleId="30AE9D7CE99A4354A9AAEDD5AD0608FC">
    <w:name w:val="30AE9D7CE99A4354A9AAEDD5AD0608FC"/>
  </w:style>
  <w:style w:type="paragraph" w:customStyle="1" w:styleId="DA5294EF8F564B738EEED5B5B1D1A2EA">
    <w:name w:val="DA5294EF8F564B738EEED5B5B1D1A2EA"/>
  </w:style>
  <w:style w:type="paragraph" w:customStyle="1" w:styleId="A24C842DEE84427E9EF33569D935211F">
    <w:name w:val="A24C842DEE84427E9EF33569D935211F"/>
  </w:style>
  <w:style w:type="paragraph" w:customStyle="1" w:styleId="A7225E44618E4D279B4936E871532569">
    <w:name w:val="A7225E44618E4D279B4936E8715325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Schoo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Wav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0C8AE10-F4AC-475E-BF5A-A19972FE5B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Business-Report-Notebook-Report-Template-Burgundy-Wave-Design-1.dotx</Template>
  <TotalTime>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2013-11-15T16:38:00Z</dcterms:created>
  <dcterms:modified xsi:type="dcterms:W3CDTF">2013-11-15T16:52:00Z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TC102742531033</vt:lpwstr>
  </property>
</Properties>
</file>